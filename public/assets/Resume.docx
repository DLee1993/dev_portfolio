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2445385</wp:posOffset>
                </wp:positionV>
                <wp:extent cx="3439795" cy="861695"/>
                <wp:effectExtent l="0" t="0" r="0" b="0"/>
                <wp:wrapNone/>
                <wp:docPr id="2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795" cy="86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  <w:t>I was studying in ***university from 2003 to 2007,majoring in computer science and technology. I was studying in ***university from 2003 to 2007,majoring in computer science and technology. I was studying in ***university from 2003 to 2007,majoring in computer science and technology.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32.95pt;margin-top:192.55pt;height:67.85pt;width:270.85pt;z-index:251715584;mso-width-relative:page;mso-height-relative:page;" filled="f" stroked="f" coordsize="21600,21600" o:gfxdata="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DB+PtoAAAALAQAADwAAAAAAAAABACAAAAAiAAAAZHJz&#10;L2Rvd25yZXYueG1sUEsBAhQAFAAAAAgAh07iQJsOz8HJAQAAhgMAAA4AAAAAAAAAAQAgAAAAKQEA&#10;AGRycy9lMm9Eb2MueG1sUEsFBgAAAAAGAAYAWQEAAGQ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80808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/>
                          <w:sz w:val="15"/>
                          <w:szCs w:val="15"/>
                          <w:lang w:val="en-US" w:eastAsia="zh-CN"/>
                        </w:rPr>
                        <w:t>I was studying in ***university from 2003 to 2007,majoring in computer science and technology. I was studying in ***university from 2003 to 2007,majoring in computer science and technology. I was studying in ***university from 2003 to 2007,majoring in computer science and technology.</w:t>
                      </w:r>
                    </w:p>
                    <w:p>
                      <w:pPr>
                        <w:jc w:val="both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808080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4483735</wp:posOffset>
                </wp:positionV>
                <wp:extent cx="3439795" cy="861695"/>
                <wp:effectExtent l="0" t="0" r="0" b="0"/>
                <wp:wrapNone/>
                <wp:docPr id="8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845" y="5654675"/>
                          <a:ext cx="3439795" cy="86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  <w:t>I was studying in ***university from 2003 to 2007,majoring in computer science and technology.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  <w:t>I was studying in ***university from 2003 to 2007,majoring in computer science and technology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33.45pt;margin-top:353.05pt;height:67.85pt;width:270.85pt;z-index:251711488;mso-width-relative:page;mso-height-relative:page;" filled="f" stroked="f" coordsize="21600,21600" o:gfxdata="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xptPNoAAAALAQAADwAAAAAAAAAB&#10;ACAAAAAiAAAAZHJzL2Rvd25yZXYueG1sUEsBAhQAFAAAAAgAh07iQEB6LaPVAQAAkgMAAA4AAAAA&#10;AAAAAQAgAAAAKQEAAGRycy9lMm9Eb2MueG1sUEsFBgAAAAAGAAYAWQEAAHA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/>
                          <w:sz w:val="15"/>
                          <w:szCs w:val="15"/>
                          <w:lang w:val="en-US" w:eastAsia="zh-CN"/>
                        </w:rPr>
                        <w:t>I was studying in ***university from 2003 to 2007,majoring in computer science and technology.</w:t>
                      </w:r>
                    </w:p>
                    <w:p>
                      <w:pPr>
                        <w:jc w:val="both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/>
                          <w:sz w:val="15"/>
                          <w:szCs w:val="15"/>
                          <w:lang w:val="en-US" w:eastAsia="zh-CN"/>
                        </w:rPr>
                        <w:t>I was studying in ***university from 2003 to 2007,majoring in computer science and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5541645</wp:posOffset>
                </wp:positionV>
                <wp:extent cx="3905250" cy="1304290"/>
                <wp:effectExtent l="0" t="0" r="0" b="0"/>
                <wp:wrapNone/>
                <wp:docPr id="91" name="工作经历详情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39795" y="3790315"/>
                          <a:ext cx="3905250" cy="1304290"/>
                          <a:chOff x="0" y="0"/>
                          <a:chExt cx="5680" cy="1922"/>
                        </a:xfrm>
                      </wpg:grpSpPr>
                      <wps:wsp>
                        <wps:cNvPr id="67" name="文本框 58"/>
                        <wps:cNvSpPr txBox="1"/>
                        <wps:spPr>
                          <a:xfrm>
                            <a:off x="0" y="0"/>
                            <a:ext cx="5307" cy="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xxxxxx International Investment Co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文本框 48"/>
                        <wps:cNvSpPr txBox="1"/>
                        <wps:spPr>
                          <a:xfrm>
                            <a:off x="139" y="543"/>
                            <a:ext cx="5412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  <w:t>Marketing Specialist / trader  2015.02-2015.08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文本框 48"/>
                        <wps:cNvSpPr txBox="1"/>
                        <wps:spPr>
                          <a:xfrm>
                            <a:off x="310" y="936"/>
                            <a:ext cx="5370" cy="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  <w:t>I just work in that era, the financial professional to the only person impression is abacus accounting,there is no certified public accountants,and no one heard four,no financial directs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2" name="椭圆 78"/>
                        <wps:cNvSpPr/>
                        <wps:spPr>
                          <a:xfrm>
                            <a:off x="167" y="1059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3" name="椭圆 78"/>
                        <wps:cNvSpPr/>
                        <wps:spPr>
                          <a:xfrm>
                            <a:off x="167" y="1373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4" name="椭圆 78"/>
                        <wps:cNvSpPr/>
                        <wps:spPr>
                          <a:xfrm>
                            <a:off x="167" y="1695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历详情1" o:spid="_x0000_s1026" o:spt="203" style="position:absolute;left:0pt;margin-left:122.7pt;margin-top:436.35pt;height:102.7pt;width:307.5pt;z-index:251713536;mso-width-relative:page;mso-height-relative:page;" coordsize="5680,1922" o:gfxdata="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AbHuHTcAAAADAEAAA8AAAAAAAAAAQAg&#10;AAAAIgAAAGRycy9kb3ducmV2LnhtbFBLAQIUABQAAAAIAIdO4kAdaS2yJwMAAJcMAAAOAAAAAAAA&#10;AAEAIAAAACsBAABkcnMvZTJvRG9jLnhtbFBLBQYAAAAABgAGAFkBAADEBgAAAAA=&#10;">
                <o:lock v:ext="edit" aspectratio="f"/>
                <v:shape id="文本框 58" o:spid="_x0000_s1026" o:spt="202" type="#_x0000_t202" style="position:absolute;left:0;top:0;height:571;width:5307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xxxxxx International Investment Co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39;top:543;height:282;width:5412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  <w:t>Marketing Specialist / trader  2015.02-2015.08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310;top:936;height:986;width:5370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  <w:t>I just work in that era, the financial professional to the only person impression is abacus accounting,there is no certified public accountants,and no one heard four,no financial directs</w:t>
                        </w:r>
                      </w:p>
                    </w:txbxContent>
                  </v:textbox>
                </v:shape>
                <v:shape id="椭圆 78" o:spid="_x0000_s1026" o:spt="3" type="#_x0000_t3" style="position:absolute;left:167;top:1059;height:68;width:68;" fillcolor="#6BC2D4" filled="t" stroked="f" coordsize="21600,21600" o:gfxdata="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7fG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椭圆 78" o:spid="_x0000_s1026" o:spt="3" type="#_x0000_t3" style="position:absolute;left:167;top:1373;height:68;width:68;" fillcolor="#6BC2D4" filled="t" stroked="f" coordsize="21600,21600" o:gfxdata="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32f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椭圆 78" o:spid="_x0000_s1026" o:spt="3" type="#_x0000_t3" style="position:absolute;left:167;top:1695;height:68;width:68;" fillcolor="#6BC2D4" filled="t" stroked="f" coordsize="21600,21600" o:gfxdata="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eQY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5408295</wp:posOffset>
                </wp:positionV>
                <wp:extent cx="4024630" cy="287655"/>
                <wp:effectExtent l="0" t="0" r="0" b="0"/>
                <wp:wrapNone/>
                <wp:docPr id="9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8605" y="4166870"/>
                          <a:ext cx="402463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  <w:t>WORK EXPERIENCES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28.55pt;margin-top:425.85pt;height:22.65pt;width:316.9pt;z-index:251712512;mso-width-relative:page;mso-height-relative:page;" filled="f" stroked="f" coordsize="21600,21600" o:gfxdata="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wtfUNoAAAALAQAADwAAAAAAAAAB&#10;ACAAAAAiAAAAZHJzL2Rvd25yZXYueG1sUEsBAhQAFAAAAAgAh07iQHAjWhLVAQAAkwMAAA4AAAAA&#10;AAAAAQAgAAAAKQEAAGRycy9lMm9Eb2MueG1sUEsFBgAAAAAGAAYAWQEAAHA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4265930</wp:posOffset>
                </wp:positionV>
                <wp:extent cx="998220" cy="179070"/>
                <wp:effectExtent l="0" t="0" r="0" b="0"/>
                <wp:wrapNone/>
                <wp:docPr id="87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050" y="5438140"/>
                          <a:ext cx="998220" cy="17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  <w:t xml:space="preserve">Business | Master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31.8pt;margin-top:335.9pt;height:14.1pt;width:78.6pt;z-index:251710464;mso-width-relative:page;mso-height-relative:page;" filled="f" stroked="f" coordsize="21600,21600" o:gfxdata="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fWtINkAAAALAQAADwAAAAAAAAABACAA&#10;AAAiAAAAZHJzL2Rvd25yZXYueG1sUEsBAhQAFAAAAAgAh07iQJKADSHTAQAAkQMAAA4AAAAAAAAA&#10;AQAgAAAAKA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/>
                          <w:sz w:val="15"/>
                          <w:szCs w:val="15"/>
                          <w:lang w:val="en-US" w:eastAsia="zh-CN"/>
                        </w:rPr>
                        <w:t xml:space="preserve">Business | Master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4050030</wp:posOffset>
                </wp:positionV>
                <wp:extent cx="965835" cy="179070"/>
                <wp:effectExtent l="0" t="0" r="0" b="0"/>
                <wp:wrapNone/>
                <wp:docPr id="8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5222240"/>
                          <a:ext cx="965835" cy="17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/>
                                <w:sz w:val="15"/>
                                <w:szCs w:val="15"/>
                                <w:lang w:val="en-US" w:eastAsia="zh-CN"/>
                              </w:rPr>
                              <w:t>2011.09-2014.07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240.15pt;margin-top:318.9pt;height:14.1pt;width:76.05pt;z-index:251709440;mso-width-relative:page;mso-height-relative:page;" filled="f" stroked="f" coordsize="21600,21600" o:gfxdata="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u3ux3aAAAACwEAAA8AAAAAAAAAAQAgAAAA&#10;IgAAAGRycy9kb3ducmV2LnhtbFBLAQIUABQAAAAIAIdO4kBcJp9X0AEAAJIDAAAOAAAAAAAAAAEA&#10;IAAAACkBAABkcnMvZTJvRG9jLnhtbFBLBQYAAAAABgAGAFkBAABr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/>
                          <w:sz w:val="15"/>
                          <w:szCs w:val="15"/>
                          <w:lang w:val="en-US" w:eastAsia="zh-CN"/>
                        </w:rPr>
                        <w:t>2011.09-2014.07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3638550</wp:posOffset>
                </wp:positionV>
                <wp:extent cx="1325880" cy="287655"/>
                <wp:effectExtent l="0" t="0" r="0" b="0"/>
                <wp:wrapNone/>
                <wp:docPr id="8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7160" y="2909570"/>
                          <a:ext cx="132588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31.15pt;margin-top:286.5pt;height:22.65pt;width:104.4pt;z-index:251707392;mso-width-relative:page;mso-height-relative:page;" filled="f" stroked="f" coordsize="21600,21600" o:gfxdata="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n5sTDbAAAACwEAAA8AAAAAAAAAAQAg&#10;AAAAIgAAAGRycy9kb3ducmV2LnhtbFBLAQIUABQAAAAIAIdO4kANGNTD0gEAAJMDAAAOAAAAAAAA&#10;AAEAIAAAACo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3896360</wp:posOffset>
                </wp:positionV>
                <wp:extent cx="1468120" cy="362585"/>
                <wp:effectExtent l="0" t="0" r="17780" b="18415"/>
                <wp:wrapNone/>
                <wp:docPr id="8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005" y="5068570"/>
                          <a:ext cx="146812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University of xxxxx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123.7pt;margin-top:306.8pt;height:28.55pt;width:115.6pt;z-index:251708416;mso-width-relative:page;mso-height-relative:page;" fillcolor="#FFFFFF" filled="t" stroked="f" coordsize="21600,21600" o:gfxdata="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YOi3fYAAAACwEAAA8AAAAAAAAA&#10;AQAgAAAAIgAAAGRycy9kb3ducmV2LnhtbFBLAQIUABQAAAAIAIdO4kDu6h+v2AEAAJcDAAAOAAAA&#10;AAAAAAEAIAAAACcBAABkcnMvZTJvRG9jLnhtbFBLBQYAAAAABgAGAFkBAABx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University of 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-163830</wp:posOffset>
                </wp:positionV>
                <wp:extent cx="7435215" cy="596900"/>
                <wp:effectExtent l="0" t="0" r="13335" b="1270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793240" y="1450340"/>
                          <a:ext cx="7435215" cy="5969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3AA7BF">
                            <a:alpha val="3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o:spt="5" type="#_x0000_t5" style="position:absolute;left:0pt;margin-left:-91.45pt;margin-top:-12.9pt;height:47pt;width:585.45pt;rotation:11796480f;z-index:251663360;v-text-anchor:middle;mso-width-relative:page;mso-height-relative:page;" fillcolor="#3AA7BF" filled="t" stroked="f" coordsize="21600,21600" o:gfxdata="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MEHlhLZAAAACwEAAA8AAAAAAAAA&#10;AQAgAAAAIgAAAGRycy9kb3ducmV2LnhtbFBLAQIUABQAAAAIAIdO4kAhjI/xuwIAAEwFAAAOAAAA&#10;AAAAAAEAIAAAACgBAABkcnMvZTJvRG9jLnhtbFBLBQYAAAAABgAGAFkBAABVBgAAAAA=&#10;" adj="21600">
                <v:fill on="t" opacity="2162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8764270</wp:posOffset>
                </wp:positionV>
                <wp:extent cx="1023620" cy="176530"/>
                <wp:effectExtent l="0" t="0" r="0" b="0"/>
                <wp:wrapNone/>
                <wp:docPr id="10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785" y="9063990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>2014 The best staff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5.15pt;margin-top:690.1pt;height:13.9pt;width:80.6pt;z-index:251660288;mso-width-relative:page;mso-height-relative:page;" filled="f" stroked="f" coordsize="21600,21600" o:gfxdata="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c10+2gAAAAwBAAAPAAAAAAAAAAEA&#10;IAAAACIAAABkcnMvZG93bnJldi54bWxQSwECFAAUAAAACACHTuJAvybDYtQBAACTAwAADgAAAAAA&#10;AAABACAAAAApAQAAZHJzL2Uyb0RvYy54bWxQSwUGAAAAAAYABgBZAQAAbw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>2014 The best staff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8920480</wp:posOffset>
                </wp:positionV>
                <wp:extent cx="1785620" cy="176530"/>
                <wp:effectExtent l="0" t="0" r="0" b="0"/>
                <wp:wrapNone/>
                <wp:docPr id="11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705" y="9220200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Company / level|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5.55pt;margin-top:702.4pt;height:13.9pt;width:140.6pt;z-index:251661312;mso-width-relative:page;mso-height-relative:page;" filled="f" stroked="f" coordsize="21600,21600" o:gfxdata="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QD4RNkAAAANAQAADwAAAAAAAAABACAA&#10;AAAiAAAAZHJzL2Rvd25yZXYueG1sUEsBAhQAFAAAAAgAh07iQBNTsQLTAQAAkwMAAA4AAAAAAAAA&#10;AQAgAAAAKA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Company / level|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8495665</wp:posOffset>
                </wp:positionV>
                <wp:extent cx="1785620" cy="176530"/>
                <wp:effectExtent l="0" t="0" r="0" b="0"/>
                <wp:wrapNone/>
                <wp:docPr id="8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170" y="9306560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Company / level|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5.85pt;margin-top:668.95pt;height:13.9pt;width:140.6pt;z-index:251704320;mso-width-relative:page;mso-height-relative:page;" filled="f" stroked="f" coordsize="21600,21600" o:gfxdata="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KsXL2wAAAA0BAAAPAAAAAAAAAAEA&#10;IAAAACIAAABkcnMvZG93bnJldi54bWxQSwECFAAUAAAACACHTuJAnIdcQtMBAACSAwAADgAAAAAA&#10;AAABACAAAAAqAQAAZHJzL2Uyb0RvYy54bWxQSwUGAAAAAAYABgBZAQAAbw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Company / level|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8339455</wp:posOffset>
                </wp:positionV>
                <wp:extent cx="1023620" cy="176530"/>
                <wp:effectExtent l="0" t="0" r="0" b="0"/>
                <wp:wrapNone/>
                <wp:docPr id="8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9150350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>2014 The best staff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5.45pt;margin-top:656.65pt;height:13.9pt;width:80.6pt;z-index:251703296;mso-width-relative:page;mso-height-relative:page;" filled="f" stroked="f" coordsize="21600,21600" o:gfxdata="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pZYrvaAAAADAEAAA8AAAAAAAAAAQAg&#10;AAAAIgAAAGRycy9kb3ducmV2LnhtbFBLAQIUABQAAAAIAIdO4kCSvKcw0wEAAJIDAAAOAAAAAAAA&#10;AAEAIAAAACk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>2014 The best staff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7908290</wp:posOffset>
                </wp:positionV>
                <wp:extent cx="1023620" cy="176530"/>
                <wp:effectExtent l="0" t="0" r="0" b="0"/>
                <wp:wrapNone/>
                <wp:docPr id="7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505" y="8774430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>2014 The best staff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5.35pt;margin-top:622.7pt;height:13.9pt;width:80.6pt;z-index:251701248;mso-width-relative:page;mso-height-relative:page;" filled="f" stroked="f" coordsize="21600,21600" o:gfxdata="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i2a0dsAAAAMAQAADwAAAAAAAAAB&#10;ACAAAAAiAAAAZHJzL2Rvd25yZXYueG1sUEsBAhQAFAAAAAgAh07iQBEyIsTUAQAAkgMAAA4AAAAA&#10;AAAAAQAgAAAAKgEAAGRycy9lMm9Eb2MueG1sUEsFBgAAAAAGAAYAWQEAAHA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>2014 The best staff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8064500</wp:posOffset>
                </wp:positionV>
                <wp:extent cx="1785620" cy="176530"/>
                <wp:effectExtent l="0" t="0" r="0" b="0"/>
                <wp:wrapNone/>
                <wp:docPr id="7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6425" y="8930640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Company / level|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5.75pt;margin-top:635pt;height:13.9pt;width:140.6pt;z-index:251702272;mso-width-relative:page;mso-height-relative:page;" filled="f" stroked="f" coordsize="21600,21600" o:gfxdata="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qnSU2gAAAA0BAAAPAAAAAAAAAAEAIAAA&#10;ACIAAABkcnMvZG93bnJldi54bWxQSwECFAAUAAAACACHTuJA13OAxtEBAACSAwAADgAAAAAAAAAB&#10;ACAAAAAp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Company / level|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7039610</wp:posOffset>
                </wp:positionV>
                <wp:extent cx="1023620" cy="176530"/>
                <wp:effectExtent l="0" t="0" r="0" b="0"/>
                <wp:wrapNone/>
                <wp:docPr id="7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4840" y="5886450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>2015 The best staff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4.55pt;margin-top:554.3pt;height:13.9pt;width:80.6pt;z-index:251695104;mso-width-relative:page;mso-height-relative:page;" filled="f" stroked="f" coordsize="21600,21600" o:gfxdata="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AvszvZAAAADAEAAA8AAAAAAAAAAQAg&#10;AAAAIgAAAGRycy9kb3ducmV2LnhtbFBLAQIUABQAAAAIAIdO4kBk7DL21AEAAJIDAAAOAAAAAAAA&#10;AAEAIAAAACg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>2015 The best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7195820</wp:posOffset>
                </wp:positionV>
                <wp:extent cx="1785620" cy="176530"/>
                <wp:effectExtent l="0" t="0" r="0" b="0"/>
                <wp:wrapNone/>
                <wp:docPr id="73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760" y="6042660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Company / level|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4.95pt;margin-top:566.6pt;height:13.9pt;width:140.6pt;z-index:251696128;mso-width-relative:page;mso-height-relative:page;" filled="f" stroked="f" coordsize="21600,21600" o:gfxdata="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UuuMjaAAAADQEAAA8AAAAAAAAAAQAg&#10;AAAAIgAAAGRycy9kb3ducmV2LnhtbFBLAQIUABQAAAAIAIdO4kCrpnuu0wEAAJIDAAAOAAAAAAAA&#10;AAEAIAAAACk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Company / level|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7622540</wp:posOffset>
                </wp:positionV>
                <wp:extent cx="1785620" cy="176530"/>
                <wp:effectExtent l="0" t="0" r="0" b="0"/>
                <wp:wrapNone/>
                <wp:docPr id="71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855" y="6395085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Company / level|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5.1pt;margin-top:600.2pt;height:13.9pt;width:140.6pt;z-index:251698176;mso-width-relative:page;mso-height-relative:page;" filled="f" stroked="f" coordsize="21600,21600" o:gfxdata="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ESJZHZAAAADQEAAA8AAAAAAAAAAQAg&#10;AAAAIgAAAGRycy9kb3ducmV2LnhtbFBLAQIUABQAAAAIAIdO4kD3BAVU1AEAAJIDAAAOAAAAAAAA&#10;AAEAIAAAACg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Company / level|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7466330</wp:posOffset>
                </wp:positionV>
                <wp:extent cx="1023620" cy="176530"/>
                <wp:effectExtent l="0" t="0" r="0" b="0"/>
                <wp:wrapNone/>
                <wp:docPr id="72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6238875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>2014 The best staff</w:t>
                            </w:r>
                          </w:p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4.7pt;margin-top:587.9pt;height:13.9pt;width:80.6pt;z-index:251697152;mso-width-relative:page;mso-height-relative:page;" filled="f" stroked="f" coordsize="21600,21600" o:gfxdata="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s0o6D2gAAAAwBAAAPAAAAAAAAAAEA&#10;IAAAACIAAABkcnMvZG93bnJldi54bWxQSwECFAAUAAAACACHTuJAsxeRCNQBAACSAwAADgAAAAAA&#10;AAABACAAAAApAQAAZHJzL2Uyb0RvYy54bWxQSwUGAAAAAAYABgBZAQAAbw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>2014 The best staff</w:t>
                      </w:r>
                    </w:p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2332990</wp:posOffset>
                </wp:positionV>
                <wp:extent cx="4146550" cy="1788795"/>
                <wp:effectExtent l="0" t="0" r="6350" b="190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8045" y="2070100"/>
                          <a:ext cx="4146550" cy="178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My personality is very open, energetic, trusting and sincere.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I'm pleased to take the initial actions and have the sense of highly responsibility to the assignments.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Working hard, good organization skills can make me outstanding as well.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My personality is very open, energetic, trusting and sincere.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I'm pleased to take the initial actions and have the sense of highly responsibility to the assignments.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Working hard, good organization skills can make me outstanding as well.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25pt;margin-top:183.7pt;height:140.85pt;width:326.5pt;z-index:251706368;mso-width-relative:page;mso-height-relative:page;" fillcolor="#FFFFFF [3201]" filled="t" stroked="f" coordsize="21600,21600" o:gfxdata="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1E&#10;F83XAAAACwEAAA8AAAAAAAAAAQAgAAAAIgAAAGRycy9kb3ducmV2LnhtbFBLAQIUABQAAAAIAIdO&#10;4kBT8OeuXQIAAJ4EAAAOAAAAAAAAAAEAIAAAACY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  <w:t xml:space="preserve">My personality is very open, energetic, trusting and sincere.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  <w:t xml:space="preserve">I'm pleased to take the initial actions and have the sense of highly responsibility to the assignments.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  <w:t xml:space="preserve">Working hard, good organization skills can make me outstanding as well.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  <w:t xml:space="preserve">My personality is very open, energetic, trusting and sincere.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  <w:t xml:space="preserve">I'm pleased to take the initial actions and have the sense of highly responsibility to the assignments.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  <w:t xml:space="preserve">Working hard, good organization skills can make me outstanding as well.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8114665</wp:posOffset>
                </wp:positionV>
                <wp:extent cx="3606800" cy="1220470"/>
                <wp:effectExtent l="0" t="0" r="0" b="0"/>
                <wp:wrapNone/>
                <wp:docPr id="102" name="工作经历详情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01290" y="7098665"/>
                          <a:ext cx="3606800" cy="1220470"/>
                          <a:chOff x="0" y="0"/>
                          <a:chExt cx="5680" cy="1922"/>
                        </a:xfrm>
                      </wpg:grpSpPr>
                      <wps:wsp>
                        <wps:cNvPr id="103" name="文本框 58"/>
                        <wps:cNvSpPr txBox="1"/>
                        <wps:spPr>
                          <a:xfrm>
                            <a:off x="0" y="0"/>
                            <a:ext cx="5307" cy="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xxxxxx International Investment Co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4" name="文本框 48"/>
                        <wps:cNvSpPr txBox="1"/>
                        <wps:spPr>
                          <a:xfrm>
                            <a:off x="139" y="543"/>
                            <a:ext cx="5412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  <w:t>Marketing Specialist / trader  2015.02-2015.08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5" name="文本框 48"/>
                        <wps:cNvSpPr txBox="1"/>
                        <wps:spPr>
                          <a:xfrm>
                            <a:off x="310" y="936"/>
                            <a:ext cx="5370" cy="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  <w:t>I just work in that era, the financial professional to the only person impression is abacus accounting,there is no certified public accountants,and no one heard four,no financial director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6" name="椭圆 78"/>
                        <wps:cNvSpPr/>
                        <wps:spPr>
                          <a:xfrm>
                            <a:off x="167" y="1059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7" name="椭圆 78"/>
                        <wps:cNvSpPr/>
                        <wps:spPr>
                          <a:xfrm>
                            <a:off x="167" y="1373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8" name="椭圆 78"/>
                        <wps:cNvSpPr/>
                        <wps:spPr>
                          <a:xfrm>
                            <a:off x="167" y="1695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历详情1" o:spid="_x0000_s1026" o:spt="203" style="position:absolute;left:0pt;margin-left:122.7pt;margin-top:638.95pt;height:96.1pt;width:284pt;z-index:251659264;mso-width-relative:page;mso-height-relative:page;" coordsize="5680,1922" o:gfxdata="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Mvzrm3AAAAA0BAAAPAAAAAAAAAAEAIAAAACIAAABkcnMv&#10;ZG93bnJldi54bWxQSwECFAAUAAAACACHTuJA1BAzZhwDAACeDAAADgAAAAAAAAABACAAAAArAQAA&#10;ZHJzL2Uyb0RvYy54bWxQSwUGAAAAAAYABgBZAQAAuQYAAAAA&#10;">
                <o:lock v:ext="edit" aspectratio="f"/>
                <v:shape id="文本框 58" o:spid="_x0000_s1026" o:spt="202" type="#_x0000_t202" style="position:absolute;left:0;top:0;height:571;width:5307;" filled="f" stroked="f" coordsize="21600,21600" o:gfxdata="UEsDBAoAAAAAAIdO4kAAAAAAAAAAAAAAAAAEAAAAZHJzL1BLAwQUAAAACACHTuJA2tyGGrkAAADc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qxE8n4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chhq5AAAA3AAA&#10;AA8AAAAAAAAAAQAgAAAAIgAAAGRycy9kb3ducmV2LnhtbFBLAQIUABQAAAAIAIdO4kAzLwWeOwAA&#10;ADkAAAAQAAAAAAAAAAEAIAAAAAgBAABkcnMvc2hhcGV4bWwueG1sUEsFBgAAAAAGAAYAWwEAALID&#10;AAAAAA==&#10;"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xxxxxx International Investment Co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39;top:543;height:282;width:5412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  <w:t>Marketing Specialist / trader  2015.02-2015.08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310;top:936;height:986;width:5370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  <w:t>I just work in that era, the financial professional to the only person impression is abacus accounting,there is no certified public accountants,and no one heard four,no financial director</w:t>
                        </w:r>
                      </w:p>
                    </w:txbxContent>
                  </v:textbox>
                </v:shape>
                <v:shape id="椭圆 78" o:spid="_x0000_s1026" o:spt="3" type="#_x0000_t3" style="position:absolute;left:167;top:1059;height:68;width:68;" fillcolor="#6BC2D4" filled="t" stroked="f" coordsize="21600,21600" o:gfxdata="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e0K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椭圆 78" o:spid="_x0000_s1026" o:spt="3" type="#_x0000_t3" style="position:absolute;left:167;top:1373;height:68;width:68;" fillcolor="#6BC2D4" filled="t" stroked="f" coordsize="21600,21600" o:gfxdata="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ixGw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椭圆 78" o:spid="_x0000_s1026" o:spt="3" type="#_x0000_t3" style="position:absolute;left:167;top:1695;height:68;width:68;" fillcolor="#6BC2D4" filled="t" stroked="f" coordsize="21600,21600" o:gfxdata="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FIX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6997065</wp:posOffset>
                </wp:positionV>
                <wp:extent cx="3606800" cy="1220470"/>
                <wp:effectExtent l="0" t="0" r="0" b="0"/>
                <wp:wrapNone/>
                <wp:docPr id="95" name="工作经历详情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01290" y="5981065"/>
                          <a:ext cx="3606800" cy="1220470"/>
                          <a:chOff x="0" y="0"/>
                          <a:chExt cx="5680" cy="1922"/>
                        </a:xfrm>
                      </wpg:grpSpPr>
                      <wps:wsp>
                        <wps:cNvPr id="96" name="文本框 58"/>
                        <wps:cNvSpPr txBox="1"/>
                        <wps:spPr>
                          <a:xfrm>
                            <a:off x="0" y="0"/>
                            <a:ext cx="5307" cy="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xxxxxx International Investment Co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7" name="文本框 48"/>
                        <wps:cNvSpPr txBox="1"/>
                        <wps:spPr>
                          <a:xfrm>
                            <a:off x="139" y="543"/>
                            <a:ext cx="5412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  <w:t>Marketing Specialist / trader  2015.02-2015.08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8" name="文本框 48"/>
                        <wps:cNvSpPr txBox="1"/>
                        <wps:spPr>
                          <a:xfrm>
                            <a:off x="310" y="936"/>
                            <a:ext cx="5370" cy="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808080"/>
                                  <w:sz w:val="15"/>
                                  <w:szCs w:val="15"/>
                                  <w:lang w:val="en-US" w:eastAsia="zh-CN"/>
                                </w:rPr>
                                <w:t>I just work in that era, the financial professional to the only person impression is abacus accounting,there is no certified public accountants,and no one heard four,no financial director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9" name="椭圆 78"/>
                        <wps:cNvSpPr/>
                        <wps:spPr>
                          <a:xfrm>
                            <a:off x="167" y="1059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0" name="椭圆 78"/>
                        <wps:cNvSpPr/>
                        <wps:spPr>
                          <a:xfrm>
                            <a:off x="167" y="1373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1" name="椭圆 78"/>
                        <wps:cNvSpPr/>
                        <wps:spPr>
                          <a:xfrm>
                            <a:off x="167" y="1695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6BC2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历详情1" o:spid="_x0000_s1026" o:spt="203" style="position:absolute;left:0pt;margin-left:122.7pt;margin-top:550.95pt;height:96.1pt;width:284pt;z-index:251714560;mso-width-relative:page;mso-height-relative:page;" coordsize="5680,1922" o:gfxdata="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d52mzbAAAADQEAAA8AAAAAAAAAAQAg&#10;AAAAIgAAAGRycy9kb3ducmV2LnhtbFBLAQIUABQAAAAIAIdO4kD+7YWyKAMAAJkMAAAOAAAAAAAA&#10;AAEAIAAAACoBAABkcnMvZTJvRG9jLnhtbFBLBQYAAAAABgAGAFkBAADEBgAAAAA=&#10;">
                <o:lock v:ext="edit" aspectratio="f"/>
                <v:shape id="文本框 58" o:spid="_x0000_s1026" o:spt="202" type="#_x0000_t202" style="position:absolute;left:0;top:0;height:571;width:5307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xxxxxx International Investment Co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39;top:543;height:282;width:5412;" filled="f" stroked="f" coordsize="21600,21600" o:gfxdata="UEsDBAoAAAAAAIdO4kAAAAAAAAAAAAAAAAAEAAAAZHJzL1BLAwQUAAAACACHTuJA6DBqlr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fI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GqW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  <w:t>Marketing Specialist / trader  2015.02-2015.08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310;top:936;height:986;width:5370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808080"/>
                            <w:sz w:val="15"/>
                            <w:szCs w:val="15"/>
                            <w:lang w:val="en-US" w:eastAsia="zh-CN"/>
                          </w:rPr>
                          <w:t>I just work in that era, the financial professional to the only person impression is abacus accounting,there is no certified public accountants,and no one heard four,no financial director</w:t>
                        </w:r>
                      </w:p>
                    </w:txbxContent>
                  </v:textbox>
                </v:shape>
                <v:shape id="椭圆 78" o:spid="_x0000_s1026" o:spt="3" type="#_x0000_t3" style="position:absolute;left:167;top:1059;height:68;width:68;" fillcolor="#6BC2D4" filled="t" stroked="f" coordsize="21600,21600" o:gfxdata="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f7h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椭圆 78" o:spid="_x0000_s1026" o:spt="3" type="#_x0000_t3" style="position:absolute;left:167;top:1373;height:68;width:68;" fillcolor="#6BC2D4" filled="t" stroked="f" coordsize="21600,21600" o:gfxdata="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onE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椭圆 78" o:spid="_x0000_s1026" o:spt="3" type="#_x0000_t3" style="position:absolute;left:167;top:1695;height:68;width:68;" fillcolor="#6BC2D4" filled="t" stroked="f" coordsize="21600,21600" o:gfxdata="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4sX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1995170</wp:posOffset>
                </wp:positionV>
                <wp:extent cx="1325880" cy="287655"/>
                <wp:effectExtent l="0" t="0" r="0" b="0"/>
                <wp:wrapNone/>
                <wp:docPr id="82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295" y="3378835"/>
                          <a:ext cx="132588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  <w:t>ABOUT 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31.5pt;margin-top:157.1pt;height:22.65pt;width:104.4pt;z-index:251705344;mso-width-relative:page;mso-height-relative:page;" filled="f" stroked="f" coordsize="21600,21600" o:gfxdata="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YDtJHbAAAACwEAAA8AAAAAAAAA&#10;AQAgAAAAIgAAAGRycy9kb3ducmV2LnhtbFBLAQIUABQAAAAIAIdO4kC80vZS1QEAAJIDAAAOAAAA&#10;AAAAAAEAIAAAACoBAABkcnMvZTJvRG9jLnhtbFBLBQYAAAAABgAGAFkBAABx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741680</wp:posOffset>
                </wp:positionV>
                <wp:extent cx="3837940" cy="633730"/>
                <wp:effectExtent l="0" t="0" r="0" b="0"/>
                <wp:wrapNone/>
                <wp:docPr id="3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7310" y="480060"/>
                          <a:ext cx="3837940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6BC2D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6BC2D4"/>
                                <w:sz w:val="56"/>
                                <w:szCs w:val="56"/>
                                <w:lang w:val="en-US" w:eastAsia="zh-CN"/>
                              </w:rPr>
                              <w:t>Person 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43.05pt;margin-top:58.4pt;height:49.9pt;width:302.2pt;z-index:251671552;mso-width-relative:page;mso-height-relative:page;" filled="f" stroked="f" coordsize="21600,21600" o:gfxdata="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F9BvdkAAAALAQAADwAAAAAAAAABACAA&#10;AAAiAAAAZHJzL2Rvd25yZXYueG1sUEsBAhQAFAAAAAgAh07iQCFNHZ/TAQAAkQMAAA4AAAAAAAAA&#10;AQAgAAAAKA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6BC2D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6BC2D4"/>
                          <w:sz w:val="56"/>
                          <w:szCs w:val="56"/>
                          <w:lang w:val="en-US" w:eastAsia="zh-CN"/>
                        </w:rPr>
                        <w:t>Person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1343025</wp:posOffset>
                </wp:positionV>
                <wp:extent cx="1325880" cy="287655"/>
                <wp:effectExtent l="0" t="0" r="0" b="0"/>
                <wp:wrapNone/>
                <wp:docPr id="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6295" y="1096645"/>
                          <a:ext cx="132588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color w:val="80808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808080"/>
                                <w:sz w:val="21"/>
                                <w:szCs w:val="21"/>
                                <w:lang w:eastAsia="zh-CN"/>
                              </w:rPr>
                              <w:t>job intension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41.7pt;margin-top:105.75pt;height:22.65pt;width:104.4pt;z-index:251672576;mso-width-relative:page;mso-height-relative:page;" filled="f" stroked="f" coordsize="21600,21600" o:gfxdata="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1NNSY2QAAAAsBAAAPAAAAAAAAAAEA&#10;IAAAACIAAABkcnMvZG93bnJldi54bWxQSwECFAAUAAAACACHTuJA4cV4A9UBAACSAwAADgAAAAAA&#10;AAABACAAAAAoAQAAZHJzL2Uyb0RvYy54bWxQSwUGAAAAAAYABgBZAQAAbw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color w:val="80808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808080"/>
                          <w:sz w:val="21"/>
                          <w:szCs w:val="21"/>
                          <w:lang w:eastAsia="zh-CN"/>
                        </w:rPr>
                        <w:t>job intension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4926330</wp:posOffset>
                </wp:positionV>
                <wp:extent cx="1925955" cy="1614805"/>
                <wp:effectExtent l="0" t="0" r="17145" b="444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635" y="2729865"/>
                          <a:ext cx="1925955" cy="1614805"/>
                        </a:xfrm>
                        <a:prstGeom prst="rect">
                          <a:avLst/>
                        </a:prstGeom>
                        <a:solidFill>
                          <a:srgbClr val="EFEF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44.75pt;margin-top:387.9pt;height:127.15pt;width:151.65pt;z-index:251686912;v-text-anchor:middle;mso-width-relative:page;mso-height-relative:page;" fillcolor="#EFEFED" filled="t" stroked="f" coordsize="21600,21600" o:gfxdata="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aWzBrcAAAADAEAAA8AAAAA&#10;AAAAAQAgAAAAIgAAAGRycy9kb3ducmV2LnhtbFBLAQIUABQAAAAIAIdO4kBvVIAXggIAAOQEAAAO&#10;AAAAAAAAAAEAIAAAACs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2026285</wp:posOffset>
                </wp:positionV>
                <wp:extent cx="1938020" cy="2795905"/>
                <wp:effectExtent l="0" t="0" r="5080" b="44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635" y="2729230"/>
                          <a:ext cx="1938020" cy="2795905"/>
                        </a:xfrm>
                        <a:prstGeom prst="rect">
                          <a:avLst/>
                        </a:prstGeom>
                        <a:solidFill>
                          <a:srgbClr val="EFEF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5.2pt;margin-top:159.55pt;height:220.15pt;width:152.6pt;z-index:251673600;v-text-anchor:middle;mso-width-relative:page;mso-height-relative:page;" fillcolor="#EFEFED" filled="t" stroked="f" coordsize="21600,21600" o:gfxdata="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IbBmjcAAAACwEAAA8AAAAAAAAA&#10;AQAgAAAAIgAAAGRycy9kb3ducmV2LnhtbFBLAQIUABQAAAAIAIdO4kBrFNi+fwIAAOQ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6672580</wp:posOffset>
                </wp:positionV>
                <wp:extent cx="1325880" cy="287655"/>
                <wp:effectExtent l="0" t="0" r="0" b="0"/>
                <wp:wrapNone/>
                <wp:docPr id="7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7375" y="5527675"/>
                          <a:ext cx="132588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  <w:t>AWARDS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7.5pt;margin-top:525.4pt;height:22.65pt;width:104.4pt;z-index:251694080;mso-width-relative:page;mso-height-relative:page;" filled="f" stroked="f" coordsize="21600,21600" o:gfxdata="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/Z4ZdoAAAANAQAADwAAAAAAAAABACAA&#10;AAAiAAAAZHJzL2Rvd25yZXYueG1sUEsBAhQAFAAAAAgAh07iQI6mnjfSAQAAkgMAAA4AAAAAAAAA&#10;AQAgAAAAKQ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6640830</wp:posOffset>
                </wp:positionV>
                <wp:extent cx="1938020" cy="2637790"/>
                <wp:effectExtent l="0" t="0" r="5080" b="101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235" y="5599430"/>
                          <a:ext cx="1938020" cy="2637790"/>
                        </a:xfrm>
                        <a:prstGeom prst="rect">
                          <a:avLst/>
                        </a:prstGeom>
                        <a:solidFill>
                          <a:srgbClr val="EFEF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-45.9pt;margin-top:522.9pt;height:207.7pt;width:152.6pt;z-index:251693056;v-text-anchor:middle;mso-width-relative:page;mso-height-relative:page;" fillcolor="#EFEFED" filled="t" stroked="f" coordsize="21600,21600" o:gfxdata="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v8z1XdAAAADQEAAA8AAAAA&#10;AAAAAQAgAAAAIgAAAGRycy9kb3ducmV2LnhtbFBLAQIUABQAAAAIAIdO4kAKz39hgQIAAOQEAAAO&#10;AAAAAAAAAAEAIAAAACw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5781040</wp:posOffset>
                </wp:positionV>
                <wp:extent cx="1785620" cy="176530"/>
                <wp:effectExtent l="0" t="0" r="0" b="0"/>
                <wp:wrapNone/>
                <wp:docPr id="62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760" y="6042660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institution 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4.2pt;margin-top:455.2pt;height:13.9pt;width:140.6pt;z-index:251692032;mso-width-relative:page;mso-height-relative:page;" filled="f" stroked="f" coordsize="21600,21600" o:gfxdata="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HjkhNkAAAALAQAADwAAAAAAAAABACAA&#10;AAAiAAAAZHJzL2Rvd25yZXYueG1sUEsBAhQAFAAAAAgAh07iQGT9ZD3TAQAAkgMAAA4AAAAAAAAA&#10;AQAgAAAAKA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institution 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5624830</wp:posOffset>
                </wp:positionV>
                <wp:extent cx="1023620" cy="176530"/>
                <wp:effectExtent l="0" t="0" r="0" b="0"/>
                <wp:wrapNone/>
                <wp:docPr id="63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4840" y="5886450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 xml:space="preserve">ADOBE designer's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3.8pt;margin-top:442.9pt;height:13.9pt;width:80.6pt;z-index:251691008;mso-width-relative:page;mso-height-relative:page;" filled="f" stroked="f" coordsize="21600,21600" o:gfxdata="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2fmg9gAAAAKAQAADwAAAAAAAAABACAA&#10;AAAiAAAAZHJzL2Rvd25yZXYueG1sUEsBAhQAFAAAAAgAh07iQBQ11eLUAQAAkgMAAA4AAAAAAAAA&#10;AQAgAAAAJw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 xml:space="preserve">ADOBE designer's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5428615</wp:posOffset>
                </wp:positionV>
                <wp:extent cx="1785620" cy="176530"/>
                <wp:effectExtent l="0" t="0" r="0" b="0"/>
                <wp:wrapNone/>
                <wp:docPr id="11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6070" y="6084570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institution 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4.05pt;margin-top:427.45pt;height:13.9pt;width:140.6pt;z-index:251689984;mso-width-relative:page;mso-height-relative:page;" filled="f" stroked="f" coordsize="21600,21600" o:gfxdata="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Lpi32gAAAAsBAAAPAAAAAAAAAAEA&#10;IAAAACIAAABkcnMvZG93bnJldi54bWxQSwECFAAUAAAACACHTuJAyPQ9yNQBAACUAwAADgAAAAAA&#10;AAABACAAAAApAQAAZHJzL2Uyb0RvYy54bWxQSwUGAAAAAAYABgBZAQAAbw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institution 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5272405</wp:posOffset>
                </wp:positionV>
                <wp:extent cx="1023620" cy="176530"/>
                <wp:effectExtent l="0" t="0" r="0" b="0"/>
                <wp:wrapNone/>
                <wp:docPr id="11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1150" y="5897880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 xml:space="preserve">ADOBE designer's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3.65pt;margin-top:415.15pt;height:13.9pt;width:80.6pt;z-index:251688960;mso-width-relative:page;mso-height-relative:page;" filled="f" stroked="f" coordsize="21600,21600" o:gfxdata="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v7qt9gAAAAKAQAADwAAAAAAAAABACAA&#10;AAAiAAAAZHJzL2Rvd25yZXYueG1sUEsBAhQAFAAAAAgAh07iQMydJ/LUAQAAlAMAAA4AAAAAAAAA&#10;AQAgAAAAJw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 xml:space="preserve">ADOBE designer's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4913630</wp:posOffset>
                </wp:positionV>
                <wp:extent cx="1325880" cy="287655"/>
                <wp:effectExtent l="0" t="0" r="0" b="0"/>
                <wp:wrapNone/>
                <wp:docPr id="5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6775" y="3876675"/>
                          <a:ext cx="132588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  <w:t>QUALIFICATION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6.6pt;margin-top:386.9pt;height:22.65pt;width:104.4pt;z-index:251687936;mso-width-relative:page;mso-height-relative:page;" filled="f" stroked="f" coordsize="21600,21600" o:gfxdata="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ptISzaAAAACwEAAA8AAAAAAAAAAQAg&#10;AAAAIgAAAGRycy9kb3ducmV2LnhtbFBLAQIUABQAAAAIAIdO4kC/EGhY0wEAAJIDAAAOAAAAAAAA&#10;AAEAIAAAACk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6000750</wp:posOffset>
                </wp:positionV>
                <wp:extent cx="1023620" cy="176530"/>
                <wp:effectExtent l="0" t="0" r="0" b="0"/>
                <wp:wrapNone/>
                <wp:docPr id="7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7651115"/>
                          <a:ext cx="1023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FZLTXHK" w:cs="Arial"/>
                                <w:b/>
                                <w:bCs/>
                                <w:color w:val="4D4D4D"/>
                                <w:sz w:val="16"/>
                                <w:szCs w:val="16"/>
                                <w:lang w:val="en-US" w:eastAsia="zh-CN"/>
                              </w:rPr>
                              <w:t xml:space="preserve">ADOBE designer's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4.45pt;margin-top:472.5pt;height:13.9pt;width:80.6pt;z-index:251699200;mso-width-relative:page;mso-height-relative:page;" filled="f" stroked="f" coordsize="21600,21600" o:gfxdata="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2yGR7aAAAACgEAAA8AAAAAAAAAAQAg&#10;AAAAIgAAAGRycy9kb3ducmV2LnhtbFBLAQIUABQAAAAIAIdO4kBl2n770wEAAJIDAAAOAAAAAAAA&#10;AAEAIAAAACkBAABkcnMvZTJvRG9jLnhtbFBLBQYAAAAABgAGAFkBAABu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FZLTXHK" w:cs="Arial"/>
                          <w:b/>
                          <w:bCs/>
                          <w:color w:val="4D4D4D"/>
                          <w:sz w:val="16"/>
                          <w:szCs w:val="16"/>
                          <w:lang w:val="en-US" w:eastAsia="zh-CN"/>
                        </w:rPr>
                        <w:t xml:space="preserve">ADOBE designer's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6156960</wp:posOffset>
                </wp:positionV>
                <wp:extent cx="1785620" cy="176530"/>
                <wp:effectExtent l="0" t="0" r="0" b="0"/>
                <wp:wrapNone/>
                <wp:docPr id="77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855" y="7807325"/>
                          <a:ext cx="178562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" w:hAnsi="Arial" w:eastAsia="FZLTXHK" w:cs="Arial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alinga" w:hAnsi="Kalinga"/>
                                <w:color w:val="6BC2D4"/>
                                <w:sz w:val="13"/>
                                <w:szCs w:val="13"/>
                                <w:lang w:val="en-US" w:eastAsia="zh-CN"/>
                              </w:rPr>
                              <w:t>Name of institution |</w:t>
                            </w:r>
                            <w:r>
                              <w:rPr>
                                <w:rFonts w:hint="default" w:ascii="Kalinga" w:hAnsi="Kalinga" w:eastAsia="Kalinga"/>
                                <w:color w:val="6BC2D4"/>
                                <w:sz w:val="13"/>
                                <w:szCs w:val="13"/>
                              </w:rPr>
                              <w:t xml:space="preserve"> 2015.02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4.85pt;margin-top:484.8pt;height:13.9pt;width:140.6pt;z-index:251700224;mso-width-relative:page;mso-height-relative:page;" filled="f" stroked="f" coordsize="21600,21600" o:gfxdata="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T3BMNoAAAALAQAADwAAAAAAAAABACAA&#10;AAAiAAAAZHJzL2Rvd25yZXYueG1sUEsBAhQAFAAAAAgAh07iQIc+Np3SAQAAkgMAAA4AAAAAAAAA&#10;AQAgAAAAKQ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Arial" w:hAnsi="Arial" w:eastAsia="FZLTXHK" w:cs="Arial"/>
                          <w:color w:val="6BC2D4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Kalinga" w:hAnsi="Kalinga"/>
                          <w:color w:val="6BC2D4"/>
                          <w:sz w:val="13"/>
                          <w:szCs w:val="13"/>
                          <w:lang w:val="en-US" w:eastAsia="zh-CN"/>
                        </w:rPr>
                        <w:t>Name of institution |</w:t>
                      </w:r>
                      <w:r>
                        <w:rPr>
                          <w:rFonts w:hint="default" w:ascii="Kalinga" w:hAnsi="Kalinga" w:eastAsia="Kalinga"/>
                          <w:color w:val="6BC2D4"/>
                          <w:sz w:val="13"/>
                          <w:szCs w:val="13"/>
                        </w:rPr>
                        <w:t xml:space="preserve"> 2015.02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1988185</wp:posOffset>
                </wp:positionV>
                <wp:extent cx="1325880" cy="287655"/>
                <wp:effectExtent l="0" t="0" r="0" b="0"/>
                <wp:wrapNone/>
                <wp:docPr id="2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3590" y="2239010"/>
                          <a:ext cx="132588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  <w:t>STRENGTHS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7pt;margin-top:156.55pt;height:22.65pt;width:104.4pt;z-index:251674624;mso-width-relative:page;mso-height-relative:page;" filled="f" stroked="f" coordsize="21600,21600" o:gfxdata="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qwHRNoAAAALAQAADwAAAAAAAAABACAA&#10;AAAiAAAAZHJzL2Rvd25yZXYueG1sUEsBAhQAFAAAAAgAh07iQMMWVkrSAQAAkgMAAA4AAAAAAAAA&#10;AQAgAAAAKQEAAGRycy9lMm9Eb2MueG1sUEsFBgAAAAAGAAYAWQEAAG0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2291715</wp:posOffset>
                </wp:positionV>
                <wp:extent cx="1448435" cy="166370"/>
                <wp:effectExtent l="0" t="0" r="0" b="25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  <w:t>creative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36.95pt;margin-top:180.45pt;height:13.1pt;width:114.05pt;z-index:251675648;mso-width-relative:page;mso-height-relative:page;" coordorigin="1649,5002" coordsize="2281,262" o:gfxdata="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CKk3Y2wAAAAsBAAAPAAAA&#10;AAAAAAEAIAAAACIAAABkcnMvZG93bnJldi54bWxQSwECFAAUAAAACACHTuJA161kWmgDAADLBwAA&#10;DgAAAAAAAAABACAAAAAqAQAAZHJzL2Uyb0RvYy54bWxQSwUGAAAAAAYABgBZAQAABAcAAAAA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ilTC2r4AAADb&#10;AAAADwAAAGRycy9kb3ducmV2LnhtbEWP3WoCMRSE7wt9h3AKvetmXaGW1ShSWhCLiFaU3p1ujpul&#10;m5MlSf15eyMIXg4z8w0zmpxsKw7kQ+NYQS/LQRBXTjdcK9h8f768gQgRWWPrmBScKcBk/PgwwlK7&#10;I6/osI61SBAOJSowMXallKEyZDFkriNO3t55izFJX0vt8ZjgtpVFnr9Kiw2nBYMdvRuq/tb/VsFq&#10;urVtHT+MWyx//bz42c2/fF+p56dePgQR6RTv4Vt7phUUA7h+ST9Aj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TC2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  <w:t>creative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2512695</wp:posOffset>
                </wp:positionV>
                <wp:extent cx="1649095" cy="166370"/>
                <wp:effectExtent l="0" t="0" r="0" b="25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2996565"/>
                          <a:ext cx="1649095" cy="166370"/>
                          <a:chOff x="1649" y="5002"/>
                          <a:chExt cx="2597" cy="262"/>
                        </a:xfrm>
                      </wpg:grpSpPr>
                      <wps:wsp>
                        <wps:cNvPr id="31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48"/>
                        <wps:cNvSpPr txBox="1"/>
                        <wps:spPr>
                          <a:xfrm>
                            <a:off x="1845" y="5002"/>
                            <a:ext cx="2401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  <w:t>responsibility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-36.95pt;margin-top:197.85pt;height:13.1pt;width:129.85pt;z-index:251676672;mso-width-relative:page;mso-height-relative:page;" coordorigin="1649,5002" coordsize="2597,262" o:gfxdata="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hJY//NwA&#10;AAALAQAADwAAAAAAAAABACAAAAAiAAAAZHJzL2Rvd25yZXYueG1sUEsBAhQAFAAAAAgAh07iQCPY&#10;U+xxAwAA1gcAAA4AAAAAAAAAAQAgAAAAKwEAAGRycy9lMm9Eb2MueG1sUEsFBgAAAAAGAAYAWQEA&#10;AA4HAAAAAA==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7yhp6L4AAADb&#10;AAAADwAAAGRycy9kb3ducmV2LnhtbEWPW2sCMRSE3wv9D+EUfKvZC5SyGqWIgliKaEXp2+nmdLO4&#10;OVmS1Mu/N0Khj8PMfMOMpxfbiRP50DpWkA8zEMS10y03Cnafi+dXECEia+wck4IrBZhOHh/GWGl3&#10;5g2dtrERCcKhQgUmxr6SMtSGLIah64mT9+O8xZikb6T2eE5w28kiy16kxZbTgsGeZobq4/bXKti8&#10;7W3XxLlxH+tvvyq+Dqt3Xyo1eMqzEYhIl/gf/msvtYIyh/uX9APk5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hp6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5;top:5002;height:262;width:2401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  <w:t>responsibility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2733675</wp:posOffset>
                </wp:positionV>
                <wp:extent cx="1448435" cy="166370"/>
                <wp:effectExtent l="0" t="0" r="0" b="254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2996565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34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  <w:t>4 years working experience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-36.95pt;margin-top:215.25pt;height:13.1pt;width:114.05pt;z-index:251677696;mso-width-relative:page;mso-height-relative:page;" coordorigin="1649,5002" coordsize="2281,262" o:gfxdata="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F6B&#10;6grbAAAACwEAAA8AAAAAAAAAAQAgAAAAIgAAAGRycy9kb3ducmV2LnhtbFBLAQIUABQAAAAIAIdO&#10;4kDC9Z42dgMAANYHAAAOAAAAAAAAAAEAIAAAACoBAABkcnMvZTJvRG9jLnhtbFBLBQYAAAAABgAG&#10;AFkBAAASBwAAAAA=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/1/KcL8AAADb&#10;AAAADwAAAGRycy9kb3ducmV2LnhtbEWPW2sCMRSE3wv+h3CEvtWsF0rZml2kVBBFirYofTtujpvF&#10;zcmSpF7+fVMQ+jjMzDfMtLzaVpzJh8axguEgA0FcOd1wreDrc/70AiJEZI2tY1JwowBl0XuYYq7d&#10;hTd03sZaJAiHHBWYGLtcylAZshgGriNO3tF5izFJX0vt8ZLgtpWjLHuWFhtOCwY7ejNUnbY/VsFm&#10;trNtHd+NW38c/HL0vV+u/Fipx/4wewUR6Rr/w/f2QisYT+DvS/oB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fyn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  <w:t>4 years working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2954655</wp:posOffset>
                </wp:positionV>
                <wp:extent cx="1448435" cy="166370"/>
                <wp:effectExtent l="0" t="0" r="0" b="254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2996565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37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eastAsia="zh-CN"/>
                                </w:rPr>
                                <w:t>Confined ability strong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-36.95pt;margin-top:232.65pt;height:13.1pt;width:114.05pt;z-index:251678720;mso-width-relative:page;mso-height-relative:page;" coordorigin="1649,5002" coordsize="2281,262" o:gfxdata="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NRxN2Xb&#10;AAAACwEAAA8AAAAAAAAAAQAgAAAAIgAAAGRycy9kb3ducmV2LnhtbFBLAQIUABQAAAAIAIdO4kCR&#10;iliucwMAANYHAAAOAAAAAAAAAAEAIAAAACoBAABkcnMvZTJvRG9jLnhtbFBLBQYAAAAABgAGAFkB&#10;AAAPBwAAAAA=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D41UB78AAADb&#10;AAAADwAAAGRycy9kb3ducmV2LnhtbEWP3WoCMRSE7wu+QzhC72pWBVu2ZhcpFUSRoi1K746b42Zx&#10;c7IkqT9v3xSEXg4z8w0zLa+2FWfyoXGsYDjIQBBXTjdcK/j6nD+9gAgRWWPrmBTcKEBZ9B6mmGt3&#10;4Q2dt7EWCcIhRwUmxi6XMlSGLIaB64iTd3TeYkzS11J7vCS4beUoyybSYsNpwWBHb4aq0/bHKtjM&#10;drat47tx64+DX46+98uVHyv12B9mryAiXeN/+N5eaAXjZ/j7kn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NVA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eastAsia="zh-CN"/>
                          </w:rPr>
                          <w:t>Confined ability strong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3439795</wp:posOffset>
                </wp:positionV>
                <wp:extent cx="1448435" cy="166370"/>
                <wp:effectExtent l="0" t="0" r="0" b="254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2996565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50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-36.95pt;margin-top:270.85pt;height:13.1pt;width:114.05pt;z-index:251680768;mso-width-relative:page;mso-height-relative:page;" coordorigin="1649,5002" coordsize="2281,262" o:gfxdata="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pOVVd2wAA&#10;AAsBAAAPAAAAAAAAAAEAIAAAACIAAABkcnMvZG93bnJldi54bWxQSwECFAAUAAAACACHTuJAr/7X&#10;k3EDAADWBwAADgAAAAAAAAABACAAAAAqAQAAZHJzL2Uyb0RvYy54bWxQSwUGAAAAAAYABgBZAQAA&#10;DQcAAAAA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Xbsp07sAAADb&#10;AAAADwAAAGRycy9kb3ducmV2LnhtbEVPy2oCMRTdF/yHcAV3NaOlpYxmhiIKxSKiFaW728ntZHBy&#10;MyTx9fdmUXB5OO9pebWtOJMPjWMFo2EGgrhyuuFawe578fwOIkRkja1jUnCjAGXRe5pirt2FN3Te&#10;xlqkEA45KjAxdrmUoTJkMQxdR5y4P+ctxgR9LbXHSwq3rRxn2Zu02HBqMNjRzFB13J6sgs3H3rZ1&#10;nBu3Wv/65fjnsPzyL0oN+qNsAiLSNT7E/+5PreA1rU9f0g+Q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sp0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  <w:t>PHOTOSHOP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3660775</wp:posOffset>
                </wp:positionV>
                <wp:extent cx="1649095" cy="166370"/>
                <wp:effectExtent l="0" t="0" r="0" b="25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3217545"/>
                          <a:ext cx="1649095" cy="166370"/>
                          <a:chOff x="1649" y="5002"/>
                          <a:chExt cx="2597" cy="262"/>
                        </a:xfrm>
                      </wpg:grpSpPr>
                      <wps:wsp>
                        <wps:cNvPr id="47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845" y="5002"/>
                            <a:ext cx="2401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>AI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26" o:spt="203" style="position:absolute;left:0pt;margin-left:-36.95pt;margin-top:288.25pt;height:13.1pt;width:129.85pt;z-index:251681792;mso-width-relative:page;mso-height-relative:page;" coordorigin="1649,5002" coordsize="2597,262" o:gfxdata="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BEk46rb&#10;AAAACwEAAA8AAAAAAAAAAQAgAAAAIgAAAGRycy9kb3ducmV2LnhtbFBLAQIUABQAAAAIAIdO4kC2&#10;bNxVcwMAANYHAAAOAAAAAAAAAAEAIAAAACoBAABkcnMvZTJvRG9jLnhtbFBLBQYAAAAABgAGAFkB&#10;AAAPBwAAAAA=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V4sner4AAADb&#10;AAAADwAAAGRycy9kb3ducmV2LnhtbEWPW2sCMRSE34X+h3AKvmnWC1a2RilFQZQiXlB8O92cbpZu&#10;TpYkXvrvm4LQx2FmvmEms7utxZV8qBwr6HUzEMSF0xWXCg77RWcMIkRkjbVjUvBDAWbTp9YEc+1u&#10;vKXrLpYiQTjkqMDE2ORShsKQxdB1DXHyvpy3GJP0pdQebwlua9nPspG0WHFaMNjQu6Hie3exCrZv&#10;R1uXcW7cx+bTr/rn02rtB0q1n3vZK4hI9/gffrSXWsHwBf6+p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sne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5;top:5002;height:262;width:2401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  <w:t>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3881755</wp:posOffset>
                </wp:positionV>
                <wp:extent cx="1448435" cy="166370"/>
                <wp:effectExtent l="0" t="0" r="0" b="25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3438525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44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>OFFICE WORD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36.95pt;margin-top:305.65pt;height:13.1pt;width:114.05pt;z-index:251682816;mso-width-relative:page;mso-height-relative:page;" coordorigin="1649,5002" coordsize="2281,262" o:gfxdata="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Q&#10;xvTi2wAAAAsBAAAPAAAAAAAAAAEAIAAAACIAAABkcnMvZG93bnJldi54bWxQSwECFAAUAAAACACH&#10;TuJAggCUZHcDAADWBwAADgAAAAAAAAABACAAAAAqAQAAZHJzL2Uyb0RvYy54bWxQSwUGAAAAAAYA&#10;BgBZAQAAEwcAAAAA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p1m5Db4AAADb&#10;AAAADwAAAGRycy9kb3ducmV2LnhtbEWPW2sCMRSE3wX/QzgF3zTrBSmrUYpYKBYRLyi+nW5ON4ub&#10;kyVJvfz7piD0cZiZb5jp/G5rcSUfKscK+r0MBHHhdMWlgsP+vfsKIkRkjbVjUvCgAPNZuzXFXLsb&#10;b+m6i6VIEA45KjAxNrmUoTBkMfRcQ5y8b+ctxiR9KbXHW4LbWg6ybCwtVpwWDDa0MFRcdj9Wwfbt&#10;aOsyLo1bb778anA+rT79UKnOSz+bgIh0j//hZ/tDKxiN4O9L+g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1m5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  <w:t>OFFICE 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4102735</wp:posOffset>
                </wp:positionV>
                <wp:extent cx="1448435" cy="166370"/>
                <wp:effectExtent l="0" t="0" r="0" b="25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3659505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41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>AE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-36.95pt;margin-top:323.05pt;height:13.1pt;width:114.05pt;z-index:251683840;mso-width-relative:page;mso-height-relative:page;" coordorigin="1649,5002" coordsize="2281,262" o:gfxdata="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LjvTiXb&#10;AAAACwEAAA8AAAAAAAAAAQAgAAAAIgAAAGRycy9kb3ducmV2LnhtbFBLAQIUABQAAAAIAIdO4kAf&#10;h5YdcwMAANYHAAAOAAAAAAAAAAEAIAAAACoBAABkcnMvZTJvRG9jLnhtbFBLBQYAAAAABgAGAFkB&#10;AAAPBwAAAAA=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ty4alb4AAADb&#10;AAAADwAAAGRycy9kb3ducmV2LnhtbEWPQWsCMRSE70L/Q3iF3tzsaillNYoUBbGUohWlt9fNc7N0&#10;87Ikqdp/bwTB4zAz3zDj6dm24kg+NI4VFFkOgrhyuuFawfZr0X8FESKyxtYxKfinANPJQ2+MpXYn&#10;XtNxE2uRIBxKVGBi7EopQ2XIYshcR5y8g/MWY5K+ltrjKcFtKwd5/iItNpwWDHb0Zqj63fxZBevZ&#10;zrZ1nBv38fnjV4Pv/erdD5V6eizyEYhI53gP39pLreC5gOuX9APk5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4a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  <w:t>AE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4304030</wp:posOffset>
                </wp:positionV>
                <wp:extent cx="1448435" cy="166370"/>
                <wp:effectExtent l="0" t="0" r="0" b="254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410" y="4807585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53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26" o:spt="203" style="position:absolute;left:0pt;margin-left:-36.85pt;margin-top:338.9pt;height:13.1pt;width:114.05pt;z-index:251684864;mso-width-relative:page;mso-height-relative:page;" coordorigin="1649,5002" coordsize="2281,262" o:gfxdata="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FvM&#10;Z+jbAAAACwEAAA8AAAAAAAAAAQAgAAAAIgAAAGRycy9kb3ducmV2LnhtbFBLAQIUABQAAAAIAIdO&#10;4kA0oMV1dgMAANYHAAAOAAAAAAAAAAEAIAAAACoBAABkcnMvZTJvRG9jLnhtbFBLBQYAAAAABgAG&#10;AFkBAAASBwAAAAA=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rWm3pL8AAADb&#10;AAAADwAAAGRycy9kb3ducmV2LnhtbEWP3WoCMRSE7wu+QzhC72pWxVK2ZhcpFUSRoi1K746b42Zx&#10;c7IkqT9v3xSEXg4z8w0zLa+2FWfyoXGsYDjIQBBXTjdcK/j6nD+9gAgRWWPrmBTcKEBZ9B6mmGt3&#10;4Q2dt7EWCcIhRwUmxi6XMlSGLIaB64iTd3TeYkzS11J7vCS4beUoy56lxYbTgsGO3gxVp+2PVbCZ&#10;7Wxbx3fj1h8Hvxx975crP1bqsT/MXkFEusb/8L290AomY/j7kn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pt6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4509770</wp:posOffset>
                </wp:positionV>
                <wp:extent cx="1448435" cy="166370"/>
                <wp:effectExtent l="0" t="0" r="0" b="254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8680" y="5008880"/>
                          <a:ext cx="1448435" cy="166370"/>
                          <a:chOff x="1649" y="5002"/>
                          <a:chExt cx="2281" cy="262"/>
                        </a:xfrm>
                      </wpg:grpSpPr>
                      <wps:wsp>
                        <wps:cNvPr id="56" name="椭圆 27"/>
                        <wps:cNvSpPr/>
                        <wps:spPr>
                          <a:xfrm>
                            <a:off x="1649" y="512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文本框 48"/>
                        <wps:cNvSpPr txBox="1"/>
                        <wps:spPr>
                          <a:xfrm>
                            <a:off x="1842" y="5002"/>
                            <a:ext cx="208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BFBFBF" w:themeColor="background1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>3DMAX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37.1pt;margin-top:355.1pt;height:13.1pt;width:114.05pt;z-index:251685888;mso-width-relative:page;mso-height-relative:page;" coordorigin="1649,5002" coordsize="2281,262" o:gfxdata="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TzZgV2wAAAAsBAAAPAAAA&#10;AAAAAAEAIAAAACIAAABkcnMvZG93bnJldi54bWxQSwECFAAUAAAACACHTuJAWllC6mgDAADWBwAA&#10;DgAAAAAAAAABACAAAAAqAQAAZHJzL2Uyb0RvYy54bWxQSwUGAAAAAAYABgBZAQAABAcAAAAA&#10;">
                <o:lock v:ext="edit" aspectratio="f"/>
                <v:shape id="椭圆 27" o:spid="_x0000_s1026" o:spt="3" type="#_x0000_t3" style="position:absolute;left:1649;top:5123;height:113;width:113;v-text-anchor:middle;" fillcolor="#D9D9D9 [2732]" filled="t" stroked="f" coordsize="21600,21600" o:gfxdata="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4U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1842;top:5002;height:262;width:2088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color w:val="BFBFBF" w:themeColor="background1" w:themeShade="BF"/>
                            <w:sz w:val="16"/>
                            <w:szCs w:val="16"/>
                            <w:lang w:val="en-US" w:eastAsia="zh-CN"/>
                          </w:rPr>
                          <w:t>3DMAX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3171825</wp:posOffset>
                </wp:positionV>
                <wp:extent cx="1325880" cy="287655"/>
                <wp:effectExtent l="0" t="0" r="0" b="0"/>
                <wp:wrapNone/>
                <wp:docPr id="3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6775" y="2693035"/>
                          <a:ext cx="132588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6BC2D4"/>
                                <w:sz w:val="20"/>
                                <w:szCs w:val="20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7pt;margin-top:249.75pt;height:22.65pt;width:104.4pt;z-index:251679744;mso-width-relative:page;mso-height-relative:page;" filled="f" stroked="f" coordsize="21600,21600" o:gfxdata="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rWdg2gAAAAsBAAAPAAAAAAAAAAEA&#10;IAAAACIAAABkcnMvZG93bnJldi54bWxQSwECFAAUAAAACACHTuJArJtnztQBAACSAwAADgAAAAAA&#10;AAABACAAAAApAQAAZHJzL2Uyb0RvYy54bWxQSwUGAAAAAAYABgBZAQAAbw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6BC2D4"/>
                          <w:sz w:val="20"/>
                          <w:szCs w:val="20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-1301115</wp:posOffset>
                </wp:positionH>
                <wp:positionV relativeFrom="paragraph">
                  <wp:posOffset>-246380</wp:posOffset>
                </wp:positionV>
                <wp:extent cx="7728585" cy="1136650"/>
                <wp:effectExtent l="0" t="0" r="5715" b="635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-18415" y="626110"/>
                          <a:ext cx="7728585" cy="113665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2AACC7">
                            <a:alpha val="5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6" o:spid="_x0000_s1026" o:spt="5" type="#_x0000_t5" style="position:absolute;left:0pt;margin-left:-102.45pt;margin-top:-19.4pt;height:89.5pt;width:608.55pt;rotation:11796480f;z-index:251662336;v-text-anchor:middle;mso-width-relative:page;mso-height-relative:page;" fillcolor="#2AACC7" filled="t" stroked="f" coordsize="21600,21600" o:gfxdata="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3uq9/aAAAADQEAAA8AAAAAAAAA&#10;AQAgAAAAIgAAAGRycy9kb3ducmV2LnhtbFBLAQIUABQAAAAIAIdO4kBvuSknugIAAEYFAAAOAAAA&#10;AAAAAAEAIAAAACkBAABkcnMvZTJvRG9jLnhtbFBLBQYAAAAABgAGAFkBAABVBgAAAAA=&#10;" adj="0">
                <v:fill on="t" opacity="3801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-702945</wp:posOffset>
                </wp:positionV>
                <wp:extent cx="1410335" cy="2654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1135" y="247015"/>
                          <a:ext cx="141033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6BC2D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BC2D4"/>
                                <w:sz w:val="24"/>
                                <w:szCs w:val="24"/>
                                <w:lang w:val="en-US" w:eastAsia="zh-CN"/>
                              </w:rPr>
                              <w:t>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301.95pt;margin-top:-55.35pt;height:20.9pt;width:111.05pt;z-index:251667456;mso-width-relative:page;mso-height-relative:page;" filled="f" stroked="f" coordsize="21600,21600" o:gfxdata="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d8oX63QAAAAwBAAAPAAAAAAAA&#10;AAEAIAAAACIAAABkcnMvZG93bnJldi54bWxQSwECFAAUAAAACACHTuJAQ8gkWkYCAABz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6BC2D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6BC2D4"/>
                          <w:sz w:val="24"/>
                          <w:szCs w:val="24"/>
                          <w:lang w:val="en-US" w:eastAsia="zh-CN"/>
                        </w:rPr>
                        <w:t>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-688975</wp:posOffset>
                </wp:positionV>
                <wp:extent cx="288290" cy="288290"/>
                <wp:effectExtent l="0" t="0" r="16510" b="16510"/>
                <wp:wrapNone/>
                <wp:docPr id="16" name="qq图标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89805" y="199390"/>
                          <a:ext cx="288290" cy="288290"/>
                          <a:chOff x="5475" y="3250"/>
                          <a:chExt cx="1136" cy="1136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5475" y="3250"/>
                            <a:ext cx="1137" cy="113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559" y="3293"/>
                            <a:ext cx="951" cy="1051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qq图标" o:spid="_x0000_s1026" o:spt="203" style="position:absolute;left:0pt;margin-left:277.4pt;margin-top:-54.25pt;height:22.7pt;width:22.7pt;z-index:251666432;mso-width-relative:page;mso-height-relative:page;" coordorigin="5475,3250" coordsize="1136,1136" o:gfxdata="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">
                <o:lock v:ext="edit" aspectratio="f"/>
                <v:shape id="椭圆 13" o:spid="_x0000_s1026" o:spt="3" type="#_x0000_t3" style="position:absolute;left:5475;top:3250;height:1137;width:1137;v-text-anchor:middle;" fillcolor="#A6A6A6 [2092]" filled="t" stroked="f" coordsize="21600,21600" o:gfxdata="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8XUA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2" o:spid="_x0000_s1026" o:spt="1" style="position:absolute;left:5559;top:3293;height:1051;width:951;v-text-anchor:middle;" filled="t" stroked="f" coordsize="21600,21600" o:gfxdata="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jGmJe2AAAA2wAAAA8A&#10;AAAAAAAAAQAgAAAAIgAAAGRycy9kb3ducmV2LnhtbFBLAQIUABQAAAAIAIdO4kAzLwWeOwAAADkA&#10;AAAQAAAAAAAAAAEAIAAAAAUBAABkcnMvc2hhcGV4bWwueG1sUEsFBgAAAAAGAAYAWwEAAK8DAAAA&#10;AA==&#10;">
                  <v:fill type="frame" on="t" focussize="0,0" recolor="t" rotate="t" r:id="rId4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-700405</wp:posOffset>
                </wp:positionV>
                <wp:extent cx="288290" cy="288290"/>
                <wp:effectExtent l="0" t="0" r="16510" b="16510"/>
                <wp:wrapNone/>
                <wp:docPr id="17" name="邮箱图标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00020" y="189865"/>
                          <a:ext cx="288290" cy="288290"/>
                          <a:chOff x="4049" y="3284"/>
                          <a:chExt cx="1136" cy="1136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4049" y="3284"/>
                            <a:ext cx="1137" cy="113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256" y="3496"/>
                            <a:ext cx="715" cy="715"/>
                          </a:xfrm>
                          <a:prstGeom prst="rect">
                            <a:avLst/>
                          </a:prstGeom>
                          <a:blipFill rotWithShape="1"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邮箱图标" o:spid="_x0000_s1026" o:spt="203" style="position:absolute;left:0pt;margin-left:141pt;margin-top:-55.15pt;height:22.7pt;width:22.7pt;z-index:251667456;mso-width-relative:page;mso-height-relative:page;" coordorigin="4049,3284" coordsize="1136,1136" o:gfxdata="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">
                <o:lock v:ext="edit" aspectratio="f"/>
                <v:shape id="椭圆 11" o:spid="_x0000_s1026" o:spt="3" type="#_x0000_t3" style="position:absolute;left:4049;top:3284;height:1137;width:1137;v-text-anchor:middle;" fillcolor="#A6A6A6 [2092]" filled="t" stroked="f" coordsize="21600,21600" o:gfxdata="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b7+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4256;top:3496;height:715;width:715;v-text-anchor:middle;" filled="t" stroked="f" coordsize="21600,21600" o:gfxdata="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G7EyvQAA&#10;ANsAAAAPAAAAAAAAAAEAIAAAACIAAABkcnMvZG93bnJldi54bWxQSwECFAAUAAAACACHTuJAMy8F&#10;njsAAAA5AAAAEAAAAAAAAAABACAAAAAMAQAAZHJzL3NoYXBleG1sLnhtbFBLBQYAAAAABgAGAFsB&#10;AAC2AwAAAAA=&#10;">
                  <v:fill type="frame" on="t" focussize="0,0" recolor="t" rotate="t" r:id="rId5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-697230</wp:posOffset>
                </wp:positionV>
                <wp:extent cx="1410335" cy="2654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7225" y="237490"/>
                          <a:ext cx="141033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6BC2D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BC2D4"/>
                                <w:sz w:val="24"/>
                                <w:szCs w:val="24"/>
                                <w:lang w:val="en-US" w:eastAsia="zh-CN"/>
                              </w:rPr>
                              <w:t>Xxx@jianlipro.com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65.55pt;margin-top:-54.9pt;height:20.9pt;width:111.05pt;z-index:251668480;mso-width-relative:page;mso-height-relative:page;" filled="f" stroked="f" coordsize="21600,21600" o:gfxdata="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bP403cAAAADAEAAA8AAAAAAAAA&#10;AQAgAAAAIgAAAGRycy9kb3ducmV2LnhtbFBLAQIUABQAAAAIAIdO4kBcgo/m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6BC2D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6BC2D4"/>
                          <w:sz w:val="24"/>
                          <w:szCs w:val="24"/>
                          <w:lang w:val="en-US" w:eastAsia="zh-CN"/>
                        </w:rPr>
                        <w:t>Xxx@jianlipro.com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-702945</wp:posOffset>
                </wp:positionV>
                <wp:extent cx="1024255" cy="2654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7480" y="247015"/>
                          <a:ext cx="10242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6BC2D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BC2D4"/>
                                <w:sz w:val="24"/>
                                <w:szCs w:val="24"/>
                                <w:lang w:val="en-US" w:eastAsia="zh-CN"/>
                              </w:rPr>
                              <w:t>Xxx-xxxx-xxxx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49.05pt;margin-top:-55.35pt;height:20.9pt;width:80.65pt;z-index:251670528;mso-width-relative:page;mso-height-relative:page;" filled="f" stroked="f" coordsize="21600,21600" o:gfxdata="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L49I9wAAAALAQAADwAAAAAA&#10;AAABACAAAAAiAAAAZHJzL2Rvd25yZXYueG1sUEsBAhQAFAAAAAgAh07iQDaskBB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6BC2D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6BC2D4"/>
                          <w:sz w:val="24"/>
                          <w:szCs w:val="24"/>
                          <w:lang w:val="en-US" w:eastAsia="zh-CN"/>
                        </w:rPr>
                        <w:t>Xxx-xxxx-xxxx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-698500</wp:posOffset>
                </wp:positionV>
                <wp:extent cx="288290" cy="288290"/>
                <wp:effectExtent l="0" t="0" r="16510" b="16510"/>
                <wp:wrapNone/>
                <wp:docPr id="18" name="手机图标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00760" y="199390"/>
                          <a:ext cx="288290" cy="288290"/>
                          <a:chOff x="2474" y="3266"/>
                          <a:chExt cx="1136" cy="1136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2474" y="3266"/>
                            <a:ext cx="1137" cy="113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610" y="3403"/>
                            <a:ext cx="867" cy="867"/>
                          </a:xfrm>
                          <a:prstGeom prst="rect">
                            <a:avLst/>
                          </a:prstGeom>
                          <a:blipFill rotWithShape="1"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手机图标" o:spid="_x0000_s1026" o:spt="203" style="position:absolute;left:0pt;margin-left:25.4pt;margin-top:-55pt;height:22.7pt;width:22.7pt;z-index:251669504;mso-width-relative:page;mso-height-relative:page;" coordorigin="2474,3266" coordsize="1136,1136" o:gfxdata="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">
                <o:lock v:ext="edit" aspectratio="f"/>
                <v:shape id="椭圆 8" o:spid="_x0000_s1026" o:spt="3" type="#_x0000_t3" style="position:absolute;left:2474;top:3266;height:1137;width:1137;v-text-anchor:middle;" fillcolor="#A6A6A6 [2092]" filled="t" stroked="f" coordsize="21600,21600" o:gfxdata="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EEAV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9" o:spid="_x0000_s1026" o:spt="1" style="position:absolute;left:2610;top:3403;height:867;width:867;v-text-anchor:middle;" filled="t" stroked="f" coordsize="21600,21600" o:gfxdata="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QsJevQAA&#10;ANoAAAAPAAAAAAAAAAEAIAAAACIAAABkcnMvZG93bnJldi54bWxQSwECFAAUAAAACACHTuJAMy8F&#10;njsAAAA5AAAAEAAAAAAAAAABACAAAAAMAQAAZHJzL3NoYXBleG1sLnhtbFBLBQYAAAAABgAGAFsB&#10;AAC2AwAAAAA=&#10;">
                  <v:fill type="frame" on="t" focussize="0,0" recolor="t" rotate="t" r:id="rId6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-1232535</wp:posOffset>
                </wp:positionH>
                <wp:positionV relativeFrom="paragraph">
                  <wp:posOffset>-918845</wp:posOffset>
                </wp:positionV>
                <wp:extent cx="7740015" cy="744855"/>
                <wp:effectExtent l="6350" t="6350" r="698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" y="21590"/>
                          <a:ext cx="7740015" cy="744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7.05pt;margin-top:-72.35pt;height:58.65pt;width:609.45pt;z-index:251664384;v-text-anchor:middle;mso-width-relative:page;mso-height-relative:page;" fillcolor="#595959 [2109]" filled="t" stroked="t" coordsize="21600,21600" o:gfxdata="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Gdi/grbAAAADgEAAA8AAAAAAAAAAQAgAAAAIgAAAGRycy9kb3du&#10;cmV2LnhtbFBLAQIUABQAAAAIAIdO4kBrAvJmpwIAAGEFAAAOAAAAAAAAAAEAIAAAACo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690880</wp:posOffset>
                </wp:positionV>
                <wp:extent cx="1391285" cy="194945"/>
                <wp:effectExtent l="0" t="0" r="18415" b="14605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-158115" y="668020"/>
                          <a:ext cx="1391285" cy="194945"/>
                        </a:xfrm>
                        <a:prstGeom prst="triangle">
                          <a:avLst>
                            <a:gd name="adj" fmla="val 684"/>
                          </a:avLst>
                        </a:prstGeom>
                        <a:solidFill>
                          <a:srgbClr val="6EBBCF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5" type="#_x0000_t5" style="position:absolute;left:0pt;margin-left:396.9pt;margin-top:54.4pt;height:15.35pt;width:109.55pt;rotation:11796480f;z-index:251665408;v-text-anchor:middle;mso-width-relative:page;mso-height-relative:page;" fillcolor="#6EBBCF" filled="t" stroked="f" coordsize="21600,21600" o:gfxdata="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7VpJmNsAAAAMAQAADwAA&#10;AAAAAAABACAAAAAiAAAAZHJzL2Rvd25yZXYueG1sUEsBAhQAFAAAAAgAh07iQMBRY5K+AgAASAUA&#10;AA4AAAAAAAAAAQAgAAAAKgEAAGRycy9lMm9Eb2MueG1sUEsFBgAAAAAGAAYAWQEAAFoGAAAAAA==&#10;" adj="148">
                <v:fill on="t" opacity="2949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ZLTXHK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linga">
    <w:altName w:val="Segoe UI Symbol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75153"/>
    <w:rsid w:val="08204852"/>
    <w:rsid w:val="0D1B1397"/>
    <w:rsid w:val="104E105B"/>
    <w:rsid w:val="114640E8"/>
    <w:rsid w:val="12371472"/>
    <w:rsid w:val="18A93985"/>
    <w:rsid w:val="2A8F1762"/>
    <w:rsid w:val="2C1837E7"/>
    <w:rsid w:val="3172522D"/>
    <w:rsid w:val="37F741E2"/>
    <w:rsid w:val="38494EE6"/>
    <w:rsid w:val="3A5F7E54"/>
    <w:rsid w:val="40B75153"/>
    <w:rsid w:val="43C47EB5"/>
    <w:rsid w:val="50704AE5"/>
    <w:rsid w:val="74617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18\AppData\Roaming\kingsoft\office6\templates\download\an_1812\Fresh%20Styl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Fresh Style Resume.docx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2023-09-18T06:24:00Z</dcterms:created>
  <dc:creator>Dai18</dc:creator>
  <cp:lastModifiedBy>David Lee</cp:lastModifiedBy>
  <dcterms:modified xsi:type="dcterms:W3CDTF">2023-09-18T06:25:39Z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2057-12.2.0.13201</vt:lpwstr>
  </property>
  <property fmtid="{D5CDD505-2E9C-101B-9397-08002B2CF9AE}" pid="3" name="ICV">
    <vt:lpwstr>184461E143C340D28591D153C846E131_11</vt:lpwstr>
  </property>
</Properties>
</file>